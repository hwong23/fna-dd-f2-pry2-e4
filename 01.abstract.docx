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1.6881d63 del 15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2023-08-15T18:58:15Z</dcterms:created>
  <dcterms:modified xsi:type="dcterms:W3CDTF">2023-08-15T18:58:15Z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