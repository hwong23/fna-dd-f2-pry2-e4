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1.7ae1568 de 11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2023-08-11T17:28:32Z</dcterms:created>
  <dcterms:modified xsi:type="dcterms:W3CDTF">2023-08-11T17:28:32Z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